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936"/>
      </w:tblGrid>
      <w:tr w:rsidR="00692703" w:rsidRPr="00CF1A49" w14:paraId="503C506C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0A0E12D" w14:textId="77777777" w:rsidR="00692703" w:rsidRPr="00CF1A49" w:rsidRDefault="001A5B27" w:rsidP="00913946">
            <w:pPr>
              <w:pStyle w:val="Title"/>
            </w:pPr>
            <w:r w:rsidRPr="001A5B27">
              <w:t>Brian</w:t>
            </w:r>
            <w:r w:rsidR="00692703" w:rsidRPr="00CF1A49">
              <w:t xml:space="preserve"> </w:t>
            </w:r>
            <w:r>
              <w:t xml:space="preserve">J </w:t>
            </w:r>
            <w:r w:rsidRPr="001A5B27">
              <w:t>Smith</w:t>
            </w:r>
          </w:p>
          <w:p w14:paraId="16EB58B6" w14:textId="77777777" w:rsidR="00692703" w:rsidRPr="00CF1A49" w:rsidRDefault="001A5B27" w:rsidP="00913946">
            <w:pPr>
              <w:pStyle w:val="ContactInfo"/>
              <w:contextualSpacing w:val="0"/>
            </w:pPr>
            <w:r>
              <w:t>Charlotte NC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1EF32209614D4D43856E651EF50645B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704-281-4425</w:t>
            </w:r>
          </w:p>
          <w:p w14:paraId="5DB6FE08" w14:textId="77777777" w:rsidR="00692703" w:rsidRPr="00CF1A49" w:rsidRDefault="001A5B27" w:rsidP="00913946">
            <w:pPr>
              <w:pStyle w:val="ContactInfoEmphasis"/>
              <w:contextualSpacing w:val="0"/>
            </w:pPr>
            <w:r>
              <w:t>bjsmithdev@gmail.com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45BCBC2D483B4CF6AE889AF1BF783A1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https://www.linkedin.com/in/bjsmithdev</w:t>
            </w:r>
          </w:p>
        </w:tc>
      </w:tr>
      <w:tr w:rsidR="009571D8" w:rsidRPr="00CF1A49" w14:paraId="41F1A42E" w14:textId="77777777" w:rsidTr="00692703">
        <w:tc>
          <w:tcPr>
            <w:tcW w:w="9360" w:type="dxa"/>
            <w:tcMar>
              <w:top w:w="432" w:type="dxa"/>
            </w:tcMar>
          </w:tcPr>
          <w:p w14:paraId="34E61F12" w14:textId="77777777" w:rsidR="001A5B27" w:rsidRDefault="001A5B27" w:rsidP="001A5B27">
            <w:pPr>
              <w:contextualSpacing w:val="0"/>
              <w:rPr>
                <w:rFonts w:ascii="Helvetica" w:hAnsi="Helvetica" w:cs="Helvetica"/>
                <w:color w:val="58585F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58585F"/>
                <w:sz w:val="21"/>
                <w:szCs w:val="21"/>
                <w:shd w:val="clear" w:color="auto" w:fill="FFFFFF"/>
              </w:rPr>
              <w:t>I began pursuing a new career in Web Development in 2018. After completing a Full-Stack bootcamp I am searching for a Junior Web Developer position that will allow me to use and expand my newly acquired training.</w:t>
            </w:r>
          </w:p>
          <w:sdt>
            <w:sdtPr>
              <w:alias w:val="Skills:"/>
              <w:tag w:val="Skills:"/>
              <w:id w:val="-1050914616"/>
              <w:placeholder>
                <w:docPart w:val="A2806C7F32114E0AAF8C9A0CFC41E615"/>
              </w:placeholder>
              <w:temporary/>
              <w:showingPlcHdr/>
              <w15:appearance w15:val="hidden"/>
            </w:sdtPr>
            <w:sdtEndPr/>
            <w:sdtContent>
              <w:p w14:paraId="7B42B53A" w14:textId="77777777" w:rsidR="001A5B27" w:rsidRPr="00CF1A49" w:rsidRDefault="001A5B27" w:rsidP="001A5B27">
                <w:pPr>
                  <w:pStyle w:val="Heading1"/>
                  <w:outlineLvl w:val="0"/>
                </w:pPr>
                <w:r w:rsidRPr="001A5B27">
                  <w:rPr>
                    <w:u w:val="single"/>
                  </w:rPr>
                  <w:t>Skills</w:t>
                </w:r>
              </w:p>
            </w:sdtContent>
          </w:sdt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968"/>
              <w:gridCol w:w="4968"/>
            </w:tblGrid>
            <w:tr w:rsidR="001A5B27" w:rsidRPr="006E1507" w14:paraId="6F5247A8" w14:textId="77777777" w:rsidTr="00C46C9C">
              <w:tc>
                <w:tcPr>
                  <w:tcW w:w="4675" w:type="dxa"/>
                </w:tcPr>
                <w:p w14:paraId="492F5B0B" w14:textId="77777777" w:rsidR="001A5B27" w:rsidRPr="006E1507" w:rsidRDefault="001A5B27" w:rsidP="001A5B27">
                  <w:pPr>
                    <w:pStyle w:val="ListBullet"/>
                    <w:contextualSpacing w:val="0"/>
                  </w:pPr>
                  <w:r>
                    <w:t>HTML</w:t>
                  </w:r>
                  <w:r w:rsidR="000E3CD9">
                    <w:t xml:space="preserve"> </w:t>
                  </w:r>
                  <w:r>
                    <w:t>/</w:t>
                  </w:r>
                  <w:r w:rsidR="000E3CD9">
                    <w:t xml:space="preserve"> </w:t>
                  </w:r>
                  <w:r>
                    <w:t>CSS</w:t>
                  </w:r>
                  <w:r w:rsidR="000E3CD9">
                    <w:t xml:space="preserve"> </w:t>
                  </w:r>
                  <w:r>
                    <w:t>/</w:t>
                  </w:r>
                  <w:r w:rsidR="000E3CD9">
                    <w:t xml:space="preserve"> </w:t>
                  </w:r>
                  <w:r>
                    <w:t>Java</w:t>
                  </w:r>
                  <w:r w:rsidR="0071319E">
                    <w:t>S</w:t>
                  </w:r>
                  <w:r>
                    <w:t>cript</w:t>
                  </w:r>
                </w:p>
                <w:p w14:paraId="38C4A145" w14:textId="77777777" w:rsidR="001A5B27" w:rsidRPr="006E1507" w:rsidRDefault="001A5B27" w:rsidP="001A5B27">
                  <w:pPr>
                    <w:pStyle w:val="ListBullet"/>
                    <w:contextualSpacing w:val="0"/>
                  </w:pPr>
                  <w:r>
                    <w:t>Mongo</w:t>
                  </w:r>
                  <w:r w:rsidR="0071319E">
                    <w:t xml:space="preserve"> </w:t>
                  </w:r>
                  <w:r>
                    <w:t>/</w:t>
                  </w:r>
                  <w:r w:rsidR="0071319E">
                    <w:t xml:space="preserve"> </w:t>
                  </w:r>
                  <w:r>
                    <w:t>Express</w:t>
                  </w:r>
                  <w:r w:rsidR="0071319E">
                    <w:t xml:space="preserve"> </w:t>
                  </w:r>
                  <w:r>
                    <w:t>/</w:t>
                  </w:r>
                  <w:r w:rsidR="0071319E">
                    <w:t xml:space="preserve"> </w:t>
                  </w:r>
                  <w:r>
                    <w:t>React</w:t>
                  </w:r>
                  <w:r w:rsidR="0071319E">
                    <w:t xml:space="preserve"> </w:t>
                  </w:r>
                  <w:r>
                    <w:t>/</w:t>
                  </w:r>
                  <w:r w:rsidR="0071319E">
                    <w:t xml:space="preserve"> </w:t>
                  </w:r>
                  <w:r>
                    <w:t>Node</w:t>
                  </w: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14:paraId="6A6B9999" w14:textId="77777777" w:rsidR="001A5B27" w:rsidRPr="006E1507" w:rsidRDefault="001A5B27" w:rsidP="001A5B27">
                  <w:pPr>
                    <w:pStyle w:val="ListBullet"/>
                    <w:contextualSpacing w:val="0"/>
                  </w:pPr>
                  <w:r>
                    <w:t>Bootstrap</w:t>
                  </w:r>
                  <w:r w:rsidR="0071319E">
                    <w:t xml:space="preserve"> </w:t>
                  </w:r>
                  <w:r>
                    <w:t>/</w:t>
                  </w:r>
                  <w:r w:rsidR="0071319E">
                    <w:t xml:space="preserve"> j</w:t>
                  </w:r>
                  <w:r>
                    <w:t>Query</w:t>
                  </w:r>
                  <w:r w:rsidR="0071319E">
                    <w:t xml:space="preserve"> </w:t>
                  </w:r>
                  <w:r>
                    <w:t>/</w:t>
                  </w:r>
                  <w:r w:rsidR="0071319E">
                    <w:t xml:space="preserve"> </w:t>
                  </w:r>
                  <w:r>
                    <w:t>Handlebars.js</w:t>
                  </w:r>
                </w:p>
                <w:p w14:paraId="3CF07200" w14:textId="77777777" w:rsidR="001A5B27" w:rsidRPr="006E1507" w:rsidRDefault="001A5B27" w:rsidP="001A5B27">
                  <w:pPr>
                    <w:pStyle w:val="ListBullet"/>
                    <w:contextualSpacing w:val="0"/>
                  </w:pPr>
                  <w:proofErr w:type="spellStart"/>
                  <w:r>
                    <w:t>Github</w:t>
                  </w:r>
                  <w:proofErr w:type="spellEnd"/>
                </w:p>
              </w:tc>
            </w:tr>
          </w:tbl>
          <w:p w14:paraId="4293FA2F" w14:textId="77777777" w:rsidR="001A5B27" w:rsidRPr="001A5B27" w:rsidRDefault="001A5B27" w:rsidP="001A5B27">
            <w:pPr>
              <w:contextualSpacing w:val="0"/>
              <w:rPr>
                <w:rFonts w:ascii="Helvetica" w:hAnsi="Helvetica" w:cs="Helvetica"/>
                <w:color w:val="58585F"/>
                <w:sz w:val="21"/>
                <w:szCs w:val="21"/>
                <w:shd w:val="clear" w:color="auto" w:fill="FFFFFF"/>
              </w:rPr>
            </w:pPr>
          </w:p>
        </w:tc>
      </w:tr>
    </w:tbl>
    <w:p w14:paraId="6E346102" w14:textId="77777777" w:rsidR="004E01EB" w:rsidRPr="001A5B27" w:rsidRDefault="001A5B27" w:rsidP="004E01EB">
      <w:pPr>
        <w:pStyle w:val="Heading1"/>
        <w:rPr>
          <w:u w:val="single"/>
        </w:rPr>
      </w:pPr>
      <w:r w:rsidRPr="001A5B27">
        <w:rPr>
          <w:u w:val="single"/>
        </w:rPr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63"/>
      </w:tblGrid>
      <w:tr w:rsidR="001D0BF1" w:rsidRPr="00CF1A49" w14:paraId="63EB3711" w14:textId="77777777" w:rsidTr="00D66A52">
        <w:tc>
          <w:tcPr>
            <w:tcW w:w="9355" w:type="dxa"/>
          </w:tcPr>
          <w:p w14:paraId="6A7A83EF" w14:textId="77777777" w:rsidR="001A5B27" w:rsidRPr="00CF1A49" w:rsidRDefault="001A5B27" w:rsidP="001A5B27">
            <w:pPr>
              <w:pStyle w:val="Heading3"/>
              <w:contextualSpacing w:val="0"/>
              <w:outlineLvl w:val="2"/>
            </w:pPr>
            <w:r>
              <w:t>2018</w:t>
            </w:r>
          </w:p>
          <w:p w14:paraId="79244B8D" w14:textId="77777777" w:rsidR="001A5B27" w:rsidRPr="00CF1A49" w:rsidRDefault="001A5B27" w:rsidP="001A5B27">
            <w:pPr>
              <w:pStyle w:val="Heading2"/>
              <w:contextualSpacing w:val="0"/>
              <w:outlineLvl w:val="1"/>
            </w:pPr>
            <w:r>
              <w:t>Certification</w:t>
            </w:r>
            <w:r w:rsidRPr="00CF1A49">
              <w:t xml:space="preserve">, </w:t>
            </w:r>
            <w:r w:rsidRPr="001954BC">
              <w:rPr>
                <w:rStyle w:val="SubtleReference"/>
              </w:rPr>
              <w:t>University Of North Carolina At Charlotte</w:t>
            </w:r>
          </w:p>
          <w:p w14:paraId="0073575D" w14:textId="77777777" w:rsidR="001E3120" w:rsidRPr="00CF1A49" w:rsidRDefault="001A5B27" w:rsidP="001A5B27">
            <w:pPr>
              <w:contextualSpacing w:val="0"/>
            </w:pPr>
            <w:r>
              <w:t>Full-Stack Coding Bootcamp Certification</w:t>
            </w:r>
          </w:p>
        </w:tc>
      </w:tr>
      <w:tr w:rsidR="00F61DF9" w:rsidRPr="00CF1A49" w14:paraId="370172D1" w14:textId="77777777" w:rsidTr="00F61DF9">
        <w:tc>
          <w:tcPr>
            <w:tcW w:w="9355" w:type="dxa"/>
            <w:tcMar>
              <w:top w:w="216" w:type="dxa"/>
            </w:tcMar>
          </w:tcPr>
          <w:p w14:paraId="51AC6E6D" w14:textId="77777777" w:rsidR="001A5B27" w:rsidRPr="00CF1A49" w:rsidRDefault="001A5B27" w:rsidP="001A5B27">
            <w:pPr>
              <w:pStyle w:val="Heading3"/>
              <w:contextualSpacing w:val="0"/>
              <w:outlineLvl w:val="2"/>
            </w:pPr>
            <w:r>
              <w:t>2005</w:t>
            </w:r>
          </w:p>
          <w:p w14:paraId="5F153C70" w14:textId="77777777" w:rsidR="001A5B27" w:rsidRPr="00CF1A49" w:rsidRDefault="001A5B27" w:rsidP="001A5B27">
            <w:pPr>
              <w:pStyle w:val="Heading2"/>
              <w:contextualSpacing w:val="0"/>
              <w:outlineLvl w:val="1"/>
            </w:pPr>
            <w:r>
              <w:t>MBA</w:t>
            </w:r>
            <w:r w:rsidRPr="00CF1A49">
              <w:t xml:space="preserve">, </w:t>
            </w:r>
            <w:r>
              <w:t>Pfeiffer University</w:t>
            </w:r>
          </w:p>
          <w:p w14:paraId="4CBC83A8" w14:textId="77777777" w:rsidR="001A5B27" w:rsidRDefault="001A5B27" w:rsidP="001A5B27">
            <w:pPr>
              <w:contextualSpacing w:val="0"/>
            </w:pPr>
            <w:r>
              <w:t>Business Administration</w:t>
            </w:r>
          </w:p>
          <w:p w14:paraId="77139E3E" w14:textId="77777777" w:rsidR="00F61DF9" w:rsidRDefault="00F61DF9" w:rsidP="00F61DF9"/>
          <w:p w14:paraId="46AAA509" w14:textId="77777777" w:rsidR="001A5B27" w:rsidRPr="00CF1A49" w:rsidRDefault="001A5B27" w:rsidP="001A5B27">
            <w:pPr>
              <w:pStyle w:val="Heading3"/>
              <w:contextualSpacing w:val="0"/>
              <w:outlineLvl w:val="2"/>
            </w:pPr>
            <w:r>
              <w:t>1998</w:t>
            </w:r>
          </w:p>
          <w:p w14:paraId="1B8A357F" w14:textId="77777777" w:rsidR="001A5B27" w:rsidRPr="00CF1A49" w:rsidRDefault="001A5B27" w:rsidP="001A5B27">
            <w:pPr>
              <w:pStyle w:val="Heading2"/>
              <w:contextualSpacing w:val="0"/>
              <w:outlineLvl w:val="1"/>
            </w:pPr>
            <w:r>
              <w:t>BS</w:t>
            </w:r>
            <w:r w:rsidRPr="00CF1A49">
              <w:t xml:space="preserve">, </w:t>
            </w:r>
            <w:r w:rsidRPr="001954BC">
              <w:rPr>
                <w:rStyle w:val="SubtleReference"/>
              </w:rPr>
              <w:t>University Of North Carolina At Charlotte</w:t>
            </w:r>
          </w:p>
          <w:p w14:paraId="2032F9D8" w14:textId="77777777" w:rsidR="001A5B27" w:rsidRDefault="001A5B27" w:rsidP="001A5B27">
            <w:pPr>
              <w:contextualSpacing w:val="0"/>
            </w:pPr>
            <w:r>
              <w:t>Manufacturing Engineering</w:t>
            </w:r>
          </w:p>
          <w:p w14:paraId="5EA7897E" w14:textId="77777777" w:rsidR="001A5B27" w:rsidRDefault="001A5B27" w:rsidP="00F61DF9"/>
          <w:p w14:paraId="5C527F30" w14:textId="77777777" w:rsidR="001A5B27" w:rsidRPr="00CF1A49" w:rsidRDefault="001A5B27" w:rsidP="001A5B27">
            <w:pPr>
              <w:pStyle w:val="Heading3"/>
              <w:contextualSpacing w:val="0"/>
              <w:outlineLvl w:val="2"/>
            </w:pPr>
            <w:r>
              <w:t>1995</w:t>
            </w:r>
          </w:p>
          <w:p w14:paraId="63E63B2A" w14:textId="77777777" w:rsidR="001A5B27" w:rsidRPr="00CF1A49" w:rsidRDefault="001A5B27" w:rsidP="001A5B27">
            <w:pPr>
              <w:pStyle w:val="Heading2"/>
              <w:contextualSpacing w:val="0"/>
              <w:outlineLvl w:val="1"/>
            </w:pPr>
            <w:r>
              <w:t>aas</w:t>
            </w:r>
            <w:r w:rsidRPr="00CF1A49">
              <w:t xml:space="preserve">, </w:t>
            </w:r>
            <w:r>
              <w:t>Stanly Community College</w:t>
            </w:r>
          </w:p>
          <w:p w14:paraId="12789539" w14:textId="77777777" w:rsidR="001A5B27" w:rsidRDefault="001A5B27" w:rsidP="001A5B27">
            <w:r>
              <w:t>Drafting &amp; Design Engineering</w:t>
            </w:r>
          </w:p>
        </w:tc>
      </w:tr>
    </w:tbl>
    <w:p w14:paraId="4D9E7DDD" w14:textId="77777777" w:rsidR="00DA59AA" w:rsidRPr="001A5B27" w:rsidRDefault="001A5B27" w:rsidP="0097790C">
      <w:pPr>
        <w:pStyle w:val="Heading1"/>
        <w:rPr>
          <w:u w:val="single"/>
        </w:rPr>
      </w:pPr>
      <w:r w:rsidRPr="001A5B27">
        <w:rPr>
          <w:u w:val="single"/>
        </w:rPr>
        <w:t>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63"/>
      </w:tblGrid>
      <w:tr w:rsidR="001D0BF1" w:rsidRPr="00CF1A49" w14:paraId="05221102" w14:textId="77777777" w:rsidTr="00D66A52">
        <w:tc>
          <w:tcPr>
            <w:tcW w:w="9355" w:type="dxa"/>
          </w:tcPr>
          <w:p w14:paraId="544F5B21" w14:textId="48028C24" w:rsidR="001A5B27" w:rsidRPr="00CF1A49" w:rsidRDefault="001A5B27" w:rsidP="001A5B27">
            <w:pPr>
              <w:pStyle w:val="Heading3"/>
              <w:contextualSpacing w:val="0"/>
              <w:outlineLvl w:val="2"/>
            </w:pPr>
            <w:r>
              <w:t>2002</w:t>
            </w:r>
            <w:r w:rsidRPr="00CF1A49">
              <w:t xml:space="preserve"> – </w:t>
            </w:r>
            <w:r w:rsidR="00AA2324">
              <w:t>retired</w:t>
            </w:r>
          </w:p>
          <w:p w14:paraId="0367E4A6" w14:textId="77777777" w:rsidR="001A5B27" w:rsidRPr="00CF1A49" w:rsidRDefault="001A5B27" w:rsidP="001A5B27">
            <w:pPr>
              <w:pStyle w:val="Heading2"/>
              <w:contextualSpacing w:val="0"/>
              <w:outlineLvl w:val="1"/>
            </w:pPr>
            <w:r>
              <w:t>Officer</w:t>
            </w:r>
            <w:r w:rsidRPr="00CF1A49">
              <w:t xml:space="preserve">, </w:t>
            </w:r>
            <w:r>
              <w:rPr>
                <w:rStyle w:val="SubtleReference"/>
              </w:rPr>
              <w:t>City of charlotte</w:t>
            </w:r>
          </w:p>
          <w:p w14:paraId="43BB57BF" w14:textId="77777777" w:rsidR="007538DC" w:rsidRPr="00CF1A49" w:rsidRDefault="001A5B27" w:rsidP="001A5B27">
            <w:pPr>
              <w:contextualSpacing w:val="0"/>
            </w:pPr>
            <w:r>
              <w:t>Managed special events located in the center city area. Events included: NYE, July 4</w:t>
            </w:r>
            <w:r w:rsidRPr="00713C33">
              <w:rPr>
                <w:vertAlign w:val="superscript"/>
              </w:rPr>
              <w:t>th</w:t>
            </w:r>
            <w:r>
              <w:t>, CIAA, NCAA, ACC, NBA, Government VIP visits, protests, etc. Duties included: planning, staffing, budgeting, supervising, reporting and public relations.</w:t>
            </w:r>
          </w:p>
        </w:tc>
        <w:bookmarkStart w:id="0" w:name="_GoBack"/>
        <w:bookmarkEnd w:id="0"/>
      </w:tr>
      <w:tr w:rsidR="00F61DF9" w:rsidRPr="00CF1A49" w14:paraId="7E85FB2E" w14:textId="77777777" w:rsidTr="00F61DF9">
        <w:tc>
          <w:tcPr>
            <w:tcW w:w="9355" w:type="dxa"/>
            <w:tcMar>
              <w:top w:w="216" w:type="dxa"/>
            </w:tcMar>
          </w:tcPr>
          <w:p w14:paraId="06F32C4F" w14:textId="77777777" w:rsidR="001A5B27" w:rsidRPr="00CF1A49" w:rsidRDefault="001A5B27" w:rsidP="001A5B27">
            <w:pPr>
              <w:pStyle w:val="Heading3"/>
              <w:contextualSpacing w:val="0"/>
              <w:outlineLvl w:val="2"/>
            </w:pPr>
            <w:r>
              <w:t>2000</w:t>
            </w:r>
            <w:r w:rsidRPr="00CF1A49">
              <w:t xml:space="preserve"> – </w:t>
            </w:r>
            <w:r>
              <w:t>2002</w:t>
            </w:r>
          </w:p>
          <w:p w14:paraId="39F7771D" w14:textId="77777777" w:rsidR="001A5B27" w:rsidRPr="00CF1A49" w:rsidRDefault="001A5B27" w:rsidP="001A5B27">
            <w:pPr>
              <w:pStyle w:val="Heading2"/>
              <w:contextualSpacing w:val="0"/>
              <w:outlineLvl w:val="1"/>
            </w:pPr>
            <w:r>
              <w:t>Cad engineer</w:t>
            </w:r>
            <w:r w:rsidRPr="00CF1A49">
              <w:t xml:space="preserve">, </w:t>
            </w:r>
            <w:r>
              <w:rPr>
                <w:rStyle w:val="SubtleReference"/>
              </w:rPr>
              <w:t>mid-atlantic building systems inc</w:t>
            </w:r>
          </w:p>
          <w:p w14:paraId="65A17803" w14:textId="77777777" w:rsidR="001A5B27" w:rsidRDefault="001A5B27" w:rsidP="00F61DF9">
            <w:r>
              <w:t xml:space="preserve">Created floor/electrical/plumbing/external renderings for modular homes. Used </w:t>
            </w:r>
            <w:proofErr w:type="spellStart"/>
            <w:r>
              <w:t>autoCAD</w:t>
            </w:r>
            <w:proofErr w:type="spellEnd"/>
            <w:r>
              <w:t xml:space="preserve"> and </w:t>
            </w:r>
            <w:proofErr w:type="spellStart"/>
            <w:r>
              <w:t>dataCAD</w:t>
            </w:r>
            <w:proofErr w:type="spellEnd"/>
            <w:r>
              <w:t xml:space="preserve"> applications. Plans were unique to each customer.</w:t>
            </w:r>
          </w:p>
        </w:tc>
      </w:tr>
    </w:tbl>
    <w:p w14:paraId="750209B8" w14:textId="77777777" w:rsidR="001A5B27" w:rsidRPr="006E1507" w:rsidRDefault="001A5B27" w:rsidP="001A5B27">
      <w:pPr>
        <w:pStyle w:val="Heading1"/>
      </w:pPr>
    </w:p>
    <w:sectPr w:rsidR="001A5B27" w:rsidRPr="006E1507" w:rsidSect="00AA2324">
      <w:footerReference w:type="default" r:id="rId7"/>
      <w:headerReference w:type="first" r:id="rId8"/>
      <w:pgSz w:w="12240" w:h="15840" w:code="1"/>
      <w:pgMar w:top="576" w:right="1152" w:bottom="720" w:left="1152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0BA8C" w14:textId="77777777" w:rsidR="0034516B" w:rsidRDefault="0034516B" w:rsidP="0068194B">
      <w:r>
        <w:separator/>
      </w:r>
    </w:p>
    <w:p w14:paraId="30D15E15" w14:textId="77777777" w:rsidR="0034516B" w:rsidRDefault="0034516B"/>
    <w:p w14:paraId="6B132192" w14:textId="77777777" w:rsidR="0034516B" w:rsidRDefault="0034516B"/>
  </w:endnote>
  <w:endnote w:type="continuationSeparator" w:id="0">
    <w:p w14:paraId="70C10DED" w14:textId="77777777" w:rsidR="0034516B" w:rsidRDefault="0034516B" w:rsidP="0068194B">
      <w:r>
        <w:continuationSeparator/>
      </w:r>
    </w:p>
    <w:p w14:paraId="39402C24" w14:textId="77777777" w:rsidR="0034516B" w:rsidRDefault="0034516B"/>
    <w:p w14:paraId="6DEA4268" w14:textId="77777777" w:rsidR="0034516B" w:rsidRDefault="003451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8FB17C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CCD4D" w14:textId="77777777" w:rsidR="0034516B" w:rsidRDefault="0034516B" w:rsidP="0068194B">
      <w:r>
        <w:separator/>
      </w:r>
    </w:p>
    <w:p w14:paraId="545CE49A" w14:textId="77777777" w:rsidR="0034516B" w:rsidRDefault="0034516B"/>
    <w:p w14:paraId="0ABADBCA" w14:textId="77777777" w:rsidR="0034516B" w:rsidRDefault="0034516B"/>
  </w:footnote>
  <w:footnote w:type="continuationSeparator" w:id="0">
    <w:p w14:paraId="1EF0A0C1" w14:textId="77777777" w:rsidR="0034516B" w:rsidRDefault="0034516B" w:rsidP="0068194B">
      <w:r>
        <w:continuationSeparator/>
      </w:r>
    </w:p>
    <w:p w14:paraId="1053C2E4" w14:textId="77777777" w:rsidR="0034516B" w:rsidRDefault="0034516B"/>
    <w:p w14:paraId="78684FD5" w14:textId="77777777" w:rsidR="0034516B" w:rsidRDefault="003451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92EB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1FF5724" wp14:editId="5BBEC44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B52DBB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3E01B76"/>
    <w:multiLevelType w:val="hybridMultilevel"/>
    <w:tmpl w:val="1054A68A"/>
    <w:lvl w:ilvl="0" w:tplc="5BFE7A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27"/>
    <w:rsid w:val="000001EF"/>
    <w:rsid w:val="00007322"/>
    <w:rsid w:val="00007728"/>
    <w:rsid w:val="00024584"/>
    <w:rsid w:val="00024730"/>
    <w:rsid w:val="00055E95"/>
    <w:rsid w:val="0007021F"/>
    <w:rsid w:val="000B2BA5"/>
    <w:rsid w:val="000E3CD9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A5B27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516B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1319E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2324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67C8C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79AFB"/>
  <w15:chartTrackingRefBased/>
  <w15:docId w15:val="{175AB0E2-F0E1-4719-90B5-7E3A182A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%20Smith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EF32209614D4D43856E651EF5064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C8140-917E-45E4-988E-413B79236E36}"/>
      </w:docPartPr>
      <w:docPartBody>
        <w:p w:rsidR="00E4614A" w:rsidRDefault="00BD2633">
          <w:pPr>
            <w:pStyle w:val="1EF32209614D4D43856E651EF50645BB"/>
          </w:pPr>
          <w:r w:rsidRPr="00CF1A49">
            <w:t>·</w:t>
          </w:r>
        </w:p>
      </w:docPartBody>
    </w:docPart>
    <w:docPart>
      <w:docPartPr>
        <w:name w:val="45BCBC2D483B4CF6AE889AF1BF783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270D8-20B8-4B12-91E5-5C6F980BEA1A}"/>
      </w:docPartPr>
      <w:docPartBody>
        <w:p w:rsidR="00E4614A" w:rsidRDefault="00BD2633">
          <w:pPr>
            <w:pStyle w:val="45BCBC2D483B4CF6AE889AF1BF783A1C"/>
          </w:pPr>
          <w:r w:rsidRPr="00CF1A49">
            <w:t>·</w:t>
          </w:r>
        </w:p>
      </w:docPartBody>
    </w:docPart>
    <w:docPart>
      <w:docPartPr>
        <w:name w:val="A2806C7F32114E0AAF8C9A0CFC41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960B5-D08B-4287-8E24-E693CBCD3CF7}"/>
      </w:docPartPr>
      <w:docPartBody>
        <w:p w:rsidR="00E4614A" w:rsidRDefault="007C3CEA" w:rsidP="007C3CEA">
          <w:pPr>
            <w:pStyle w:val="A2806C7F32114E0AAF8C9A0CFC41E61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EA"/>
    <w:rsid w:val="00013012"/>
    <w:rsid w:val="007C3CEA"/>
    <w:rsid w:val="00BD2633"/>
    <w:rsid w:val="00E4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79B927D0C44BB5B72C60B706EF28E1">
    <w:name w:val="C179B927D0C44BB5B72C60B706EF28E1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2875A68F3714FBE856956B13F3F3782">
    <w:name w:val="42875A68F3714FBE856956B13F3F3782"/>
  </w:style>
  <w:style w:type="paragraph" w:customStyle="1" w:styleId="B6097A6CAB9149DBBE86AA67A73C366A">
    <w:name w:val="B6097A6CAB9149DBBE86AA67A73C366A"/>
  </w:style>
  <w:style w:type="paragraph" w:customStyle="1" w:styleId="1EF32209614D4D43856E651EF50645BB">
    <w:name w:val="1EF32209614D4D43856E651EF50645BB"/>
  </w:style>
  <w:style w:type="paragraph" w:customStyle="1" w:styleId="B55D7525C70744608CC83A0EC67B12AE">
    <w:name w:val="B55D7525C70744608CC83A0EC67B12AE"/>
  </w:style>
  <w:style w:type="paragraph" w:customStyle="1" w:styleId="A2A49304E53740FE8130AFFC805175C4">
    <w:name w:val="A2A49304E53740FE8130AFFC805175C4"/>
  </w:style>
  <w:style w:type="paragraph" w:customStyle="1" w:styleId="45BCBC2D483B4CF6AE889AF1BF783A1C">
    <w:name w:val="45BCBC2D483B4CF6AE889AF1BF783A1C"/>
  </w:style>
  <w:style w:type="paragraph" w:customStyle="1" w:styleId="087466D47FC94356A88723D6872F490D">
    <w:name w:val="087466D47FC94356A88723D6872F490D"/>
  </w:style>
  <w:style w:type="paragraph" w:customStyle="1" w:styleId="AA09939338414D6C8C8AA200A5F8D6FD">
    <w:name w:val="AA09939338414D6C8C8AA200A5F8D6FD"/>
  </w:style>
  <w:style w:type="paragraph" w:customStyle="1" w:styleId="2E2A1087DB68438DBADC81DB6828C768">
    <w:name w:val="2E2A1087DB68438DBADC81DB6828C768"/>
  </w:style>
  <w:style w:type="paragraph" w:customStyle="1" w:styleId="287382BD6C8B46A9BF27D0C25A1D4595">
    <w:name w:val="287382BD6C8B46A9BF27D0C25A1D4595"/>
  </w:style>
  <w:style w:type="paragraph" w:customStyle="1" w:styleId="2DD8F4105C124262AF3E2DBB5AED093F">
    <w:name w:val="2DD8F4105C124262AF3E2DBB5AED093F"/>
  </w:style>
  <w:style w:type="paragraph" w:customStyle="1" w:styleId="512ABACF2C5646C6BB6E4ADCA98E7FB8">
    <w:name w:val="512ABACF2C5646C6BB6E4ADCA98E7FB8"/>
  </w:style>
  <w:style w:type="paragraph" w:customStyle="1" w:styleId="817E1BC72F644334A982190A228746CB">
    <w:name w:val="817E1BC72F644334A982190A228746CB"/>
  </w:style>
  <w:style w:type="paragraph" w:customStyle="1" w:styleId="E74DA8B51121493EAA191A07B269BF25">
    <w:name w:val="E74DA8B51121493EAA191A07B269BF2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E7E415C63C84E3AB9675FEFDB1EAA85">
    <w:name w:val="3E7E415C63C84E3AB9675FEFDB1EAA85"/>
  </w:style>
  <w:style w:type="paragraph" w:customStyle="1" w:styleId="608D4CADD2224BA289AFACCC82FACC3B">
    <w:name w:val="608D4CADD2224BA289AFACCC82FACC3B"/>
  </w:style>
  <w:style w:type="paragraph" w:customStyle="1" w:styleId="E12DC9264C7A4193A881EEFF7918E526">
    <w:name w:val="E12DC9264C7A4193A881EEFF7918E526"/>
  </w:style>
  <w:style w:type="paragraph" w:customStyle="1" w:styleId="EADA3D13A6B04C05AB0730EF92D32B7B">
    <w:name w:val="EADA3D13A6B04C05AB0730EF92D32B7B"/>
  </w:style>
  <w:style w:type="paragraph" w:customStyle="1" w:styleId="920C0CBD051C4213998FDD5836EA5F68">
    <w:name w:val="920C0CBD051C4213998FDD5836EA5F68"/>
  </w:style>
  <w:style w:type="paragraph" w:customStyle="1" w:styleId="785CEF98E1464A28A82B2C140498F61B">
    <w:name w:val="785CEF98E1464A28A82B2C140498F61B"/>
  </w:style>
  <w:style w:type="paragraph" w:customStyle="1" w:styleId="3FC3AA67092B4989B2D0EBAD582EFB3F">
    <w:name w:val="3FC3AA67092B4989B2D0EBAD582EFB3F"/>
  </w:style>
  <w:style w:type="paragraph" w:customStyle="1" w:styleId="25D042EBAAA44DFA8D52220462ADFC3D">
    <w:name w:val="25D042EBAAA44DFA8D52220462ADFC3D"/>
  </w:style>
  <w:style w:type="paragraph" w:customStyle="1" w:styleId="AD1392419C2148ADAA13A3D17285B37A">
    <w:name w:val="AD1392419C2148ADAA13A3D17285B37A"/>
  </w:style>
  <w:style w:type="paragraph" w:customStyle="1" w:styleId="591D37A5CA024946B487A1AC51D345CD">
    <w:name w:val="591D37A5CA024946B487A1AC51D345CD"/>
  </w:style>
  <w:style w:type="paragraph" w:customStyle="1" w:styleId="F1DC11EF211D423A9D7A9638308D7501">
    <w:name w:val="F1DC11EF211D423A9D7A9638308D7501"/>
  </w:style>
  <w:style w:type="paragraph" w:customStyle="1" w:styleId="E39F4AD1576545CCB5902D1067741A1F">
    <w:name w:val="E39F4AD1576545CCB5902D1067741A1F"/>
  </w:style>
  <w:style w:type="paragraph" w:customStyle="1" w:styleId="9CF7FDBFDAB8405EAA0F75EA049A606B">
    <w:name w:val="9CF7FDBFDAB8405EAA0F75EA049A606B"/>
  </w:style>
  <w:style w:type="paragraph" w:customStyle="1" w:styleId="AACE1CFC0AE241B7933EE02113AA6015">
    <w:name w:val="AACE1CFC0AE241B7933EE02113AA6015"/>
  </w:style>
  <w:style w:type="paragraph" w:customStyle="1" w:styleId="11550BBE1E1D4D6BAA023D894C420BE7">
    <w:name w:val="11550BBE1E1D4D6BAA023D894C420BE7"/>
  </w:style>
  <w:style w:type="paragraph" w:customStyle="1" w:styleId="03C7414C3C2540E19AD3388C6544D02B">
    <w:name w:val="03C7414C3C2540E19AD3388C6544D02B"/>
  </w:style>
  <w:style w:type="paragraph" w:customStyle="1" w:styleId="EA9F270768C24789B371CD3F61FE2639">
    <w:name w:val="EA9F270768C24789B371CD3F61FE2639"/>
  </w:style>
  <w:style w:type="paragraph" w:customStyle="1" w:styleId="6FA4CAC6E3C64EDC89E4F387F72D5383">
    <w:name w:val="6FA4CAC6E3C64EDC89E4F387F72D5383"/>
  </w:style>
  <w:style w:type="paragraph" w:customStyle="1" w:styleId="87774605C73647B9933ED3E5D9AC8F72">
    <w:name w:val="87774605C73647B9933ED3E5D9AC8F72"/>
  </w:style>
  <w:style w:type="paragraph" w:customStyle="1" w:styleId="71AE93E5D51B410B9D3F3AEF2211C385">
    <w:name w:val="71AE93E5D51B410B9D3F3AEF2211C385"/>
  </w:style>
  <w:style w:type="paragraph" w:customStyle="1" w:styleId="61D1223AE8EF4D98BE9C006B1564D830">
    <w:name w:val="61D1223AE8EF4D98BE9C006B1564D830"/>
  </w:style>
  <w:style w:type="paragraph" w:customStyle="1" w:styleId="20630B31293B498BBE19A94A80A20733">
    <w:name w:val="20630B31293B498BBE19A94A80A20733"/>
  </w:style>
  <w:style w:type="paragraph" w:customStyle="1" w:styleId="58A1774F59CE446DBD5E6FC1BE59365A">
    <w:name w:val="58A1774F59CE446DBD5E6FC1BE59365A"/>
  </w:style>
  <w:style w:type="paragraph" w:customStyle="1" w:styleId="8203EBE9D563413D9CA1F9AF0B17C83A">
    <w:name w:val="8203EBE9D563413D9CA1F9AF0B17C83A"/>
  </w:style>
  <w:style w:type="paragraph" w:customStyle="1" w:styleId="9C33BD7A493548EF817BBDEEE417E9A0">
    <w:name w:val="9C33BD7A493548EF817BBDEEE417E9A0"/>
  </w:style>
  <w:style w:type="paragraph" w:customStyle="1" w:styleId="10EE3C5AEC4B4C31AA021237ACCD6570">
    <w:name w:val="10EE3C5AEC4B4C31AA021237ACCD6570"/>
  </w:style>
  <w:style w:type="paragraph" w:customStyle="1" w:styleId="A2806C7F32114E0AAF8C9A0CFC41E615">
    <w:name w:val="A2806C7F32114E0AAF8C9A0CFC41E615"/>
    <w:rsid w:val="007C3CEA"/>
  </w:style>
  <w:style w:type="paragraph" w:customStyle="1" w:styleId="0D0CC294ABA148DD9F861BE7E707DBC3">
    <w:name w:val="0D0CC294ABA148DD9F861BE7E707DBC3"/>
    <w:rsid w:val="007C3CEA"/>
  </w:style>
  <w:style w:type="paragraph" w:customStyle="1" w:styleId="DE096A93835E47CA9A7D09E2075F9CA8">
    <w:name w:val="DE096A93835E47CA9A7D09E2075F9CA8"/>
    <w:rsid w:val="007C3CEA"/>
  </w:style>
  <w:style w:type="paragraph" w:customStyle="1" w:styleId="1157F9695D5E4065B11E8691A983A2E7">
    <w:name w:val="1157F9695D5E4065B11E8691A983A2E7"/>
    <w:rsid w:val="007C3CEA"/>
  </w:style>
  <w:style w:type="paragraph" w:customStyle="1" w:styleId="6CD5F7B0123F455BB4CB52749263EF9E">
    <w:name w:val="6CD5F7B0123F455BB4CB52749263EF9E"/>
    <w:rsid w:val="007C3CEA"/>
  </w:style>
  <w:style w:type="paragraph" w:customStyle="1" w:styleId="85BA206AA82F4D1CA68D0432B08C4F44">
    <w:name w:val="85BA206AA82F4D1CA68D0432B08C4F44"/>
    <w:rsid w:val="007C3C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17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3</cp:revision>
  <dcterms:created xsi:type="dcterms:W3CDTF">2019-01-06T17:14:00Z</dcterms:created>
  <dcterms:modified xsi:type="dcterms:W3CDTF">2019-01-06T22:34:00Z</dcterms:modified>
  <cp:category/>
</cp:coreProperties>
</file>